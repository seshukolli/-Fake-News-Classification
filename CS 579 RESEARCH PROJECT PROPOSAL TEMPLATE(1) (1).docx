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905" w:rsidRDefault="008F392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RESEARCH PROJECT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5302C5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TEMPLATE</w:t>
      </w:r>
      <w:r w:rsidR="00622FB5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ab/>
        <w:t xml:space="preserve"> </w:t>
      </w:r>
    </w:p>
    <w:p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C624A3" w:rsidRPr="00C624A3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TOPIC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624A3" w:rsidRPr="00C624A3" w:rsidTr="00F91338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:rsidR="00C624A3" w:rsidRPr="00C624A3" w:rsidRDefault="0015751D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STUDENT 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:rsidR="00C624A3" w:rsidRPr="00C624A3" w:rsidRDefault="0015751D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STUDENT NAME 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:rsidR="00C624A3" w:rsidRPr="008F3925" w:rsidRDefault="007D1B0D" w:rsidP="008F3925">
            <w:pPr>
              <w:pStyle w:val="ac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bCs/>
                <w:color w:val="FFFFFF"/>
                <w:sz w:val="18"/>
                <w:szCs w:val="18"/>
                <w:lang w:eastAsia="zh-CN"/>
              </w:rPr>
              <w:t>MOTIVATION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 </w:t>
            </w:r>
            <w:r w:rsidR="008F3925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Central research problem; Significance</w:t>
            </w:r>
            <w:r w:rsidR="0074018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74018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Why problem</w:t>
            </w:r>
            <w:r w:rsidR="00740187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is worth researching; Why this research is unique; How research should advance existing knowledge</w:t>
            </w:r>
          </w:p>
        </w:tc>
      </w:tr>
      <w:tr w:rsidR="00C624A3" w:rsidRPr="00C624A3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:rsidR="008F3925" w:rsidRPr="008F3925" w:rsidRDefault="00740187" w:rsidP="008F3925">
            <w:pPr>
              <w:pStyle w:val="ac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BENEFIT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AND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OUTCOME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 </w:t>
            </w:r>
            <w:r w:rsidRPr="0074018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What do you</w:t>
            </w:r>
            <w:r>
              <w:rPr>
                <w:rFonts w:ascii="Arial" w:hAnsi="Arial" w:cs="Arial"/>
                <w:color w:val="263238"/>
                <w:sz w:val="20"/>
                <w:szCs w:val="20"/>
              </w:rPr>
              <w:t xml:space="preserve"> </w:t>
            </w:r>
            <w:r w:rsidRPr="0074018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expect to deliver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</w:t>
            </w:r>
            <w:r w:rsidRPr="0074018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How can you benefit from doing this project</w:t>
            </w:r>
          </w:p>
        </w:tc>
      </w:tr>
      <w:tr w:rsidR="00C624A3" w:rsidRPr="00C624A3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:rsidR="008F3925" w:rsidRPr="008F3925" w:rsidRDefault="008F3925" w:rsidP="008F3925">
            <w:pPr>
              <w:pStyle w:val="ac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LITERATURE REVIEW</w:t>
            </w:r>
            <w:proofErr w:type="gramStart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 </w:t>
            </w:r>
            <w:r w:rsidR="0074018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(</w:t>
            </w:r>
            <w:proofErr w:type="gramEnd"/>
            <w:r w:rsidR="0074018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concise and short)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Cite, Compare, Contrast, Critique, Connect</w:t>
            </w:r>
          </w:p>
        </w:tc>
      </w:tr>
      <w:tr w:rsidR="00C624A3" w:rsidRPr="00C624A3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:rsidR="008F3925" w:rsidRPr="008F3925" w:rsidRDefault="00FF0F06" w:rsidP="008F3925">
            <w:pPr>
              <w:pStyle w:val="ac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RESEARCH DESIGN AND METHODS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Research operations and result interpretation methodology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argu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ment; Potential obstacles</w:t>
            </w:r>
          </w:p>
        </w:tc>
      </w:tr>
      <w:tr w:rsidR="00C624A3" w:rsidRPr="00C624A3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:rsidR="008F3925" w:rsidRPr="008F3925" w:rsidRDefault="00B55827" w:rsidP="008F3925">
            <w:pPr>
              <w:pStyle w:val="ac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CHART WITH MILESTONES</w:t>
            </w:r>
            <w:r w:rsidR="0074018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 </w:t>
            </w:r>
            <w:r w:rsidR="00740187" w:rsidRPr="0074018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Why can you get tangible results in 7 weeks</w:t>
            </w:r>
            <w:r w:rsidR="00B7747E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Show your schedule in a graph</w:t>
            </w:r>
            <w:bookmarkStart w:id="0" w:name="_GoBack"/>
            <w:bookmarkEnd w:id="0"/>
          </w:p>
        </w:tc>
      </w:tr>
      <w:tr w:rsidR="00C624A3" w:rsidRPr="00C624A3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:rsidTr="00F91338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91338" w:rsidRPr="00C624A3" w:rsidRDefault="00F91338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:rsidR="00F91338" w:rsidRPr="00F91338" w:rsidRDefault="00F91338" w:rsidP="00F91338">
            <w:pPr>
              <w:pStyle w:val="ac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CITATIONS  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References; Bibliography</w:t>
            </w:r>
          </w:p>
        </w:tc>
      </w:tr>
      <w:tr w:rsidR="00F91338" w:rsidRPr="00C624A3" w:rsidTr="00F91338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:rsidR="00F91338" w:rsidRPr="00C624A3" w:rsidRDefault="00F91338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:rsidR="008D4D59" w:rsidRDefault="008D4D59" w:rsidP="00B63006">
      <w:pPr>
        <w:rPr>
          <w:rFonts w:ascii="Century Gothic" w:hAnsi="Century Gothic" w:cs="Times New Roman"/>
        </w:rPr>
      </w:pPr>
    </w:p>
    <w:sectPr w:rsidR="008D4D59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701" w:rsidRDefault="00FC7701" w:rsidP="00DB2412">
      <w:r>
        <w:separator/>
      </w:r>
    </w:p>
  </w:endnote>
  <w:endnote w:type="continuationSeparator" w:id="0">
    <w:p w:rsidR="00FC7701" w:rsidRDefault="00FC7701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701" w:rsidRDefault="00FC7701" w:rsidP="00DB2412">
      <w:r>
        <w:separator/>
      </w:r>
    </w:p>
  </w:footnote>
  <w:footnote w:type="continuationSeparator" w:id="0">
    <w:p w:rsidR="00FC7701" w:rsidRDefault="00FC7701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75" w:rsidRDefault="00985675" w:rsidP="00DB2412">
    <w:pPr>
      <w:pStyle w:val="a3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F7"/>
    <w:rsid w:val="00005410"/>
    <w:rsid w:val="000102CA"/>
    <w:rsid w:val="000707ED"/>
    <w:rsid w:val="000870BA"/>
    <w:rsid w:val="000A6B42"/>
    <w:rsid w:val="000E7935"/>
    <w:rsid w:val="00107A05"/>
    <w:rsid w:val="0014094F"/>
    <w:rsid w:val="0015751D"/>
    <w:rsid w:val="00157F65"/>
    <w:rsid w:val="00165169"/>
    <w:rsid w:val="00246934"/>
    <w:rsid w:val="0028063E"/>
    <w:rsid w:val="0033427F"/>
    <w:rsid w:val="003D6150"/>
    <w:rsid w:val="003E4943"/>
    <w:rsid w:val="003E4F0D"/>
    <w:rsid w:val="003F4952"/>
    <w:rsid w:val="0040428F"/>
    <w:rsid w:val="00413A06"/>
    <w:rsid w:val="00437607"/>
    <w:rsid w:val="00442819"/>
    <w:rsid w:val="00466C6C"/>
    <w:rsid w:val="00471C74"/>
    <w:rsid w:val="0047429C"/>
    <w:rsid w:val="0048077E"/>
    <w:rsid w:val="0049296E"/>
    <w:rsid w:val="00492EED"/>
    <w:rsid w:val="004937B7"/>
    <w:rsid w:val="004A2939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22FB5"/>
    <w:rsid w:val="0065609B"/>
    <w:rsid w:val="006666A2"/>
    <w:rsid w:val="006A3315"/>
    <w:rsid w:val="006B233B"/>
    <w:rsid w:val="00700904"/>
    <w:rsid w:val="00723482"/>
    <w:rsid w:val="00740187"/>
    <w:rsid w:val="0074716D"/>
    <w:rsid w:val="00762690"/>
    <w:rsid w:val="00781C86"/>
    <w:rsid w:val="007D1B0D"/>
    <w:rsid w:val="007E0149"/>
    <w:rsid w:val="007E231D"/>
    <w:rsid w:val="007E5B5E"/>
    <w:rsid w:val="008154F7"/>
    <w:rsid w:val="0083365C"/>
    <w:rsid w:val="008C1A69"/>
    <w:rsid w:val="008D1EAD"/>
    <w:rsid w:val="008D4D59"/>
    <w:rsid w:val="008E2435"/>
    <w:rsid w:val="008F3925"/>
    <w:rsid w:val="00942DA6"/>
    <w:rsid w:val="0094694C"/>
    <w:rsid w:val="00964FC9"/>
    <w:rsid w:val="00985675"/>
    <w:rsid w:val="00990E81"/>
    <w:rsid w:val="009C4521"/>
    <w:rsid w:val="009F6C45"/>
    <w:rsid w:val="00A02960"/>
    <w:rsid w:val="00A24B2D"/>
    <w:rsid w:val="00A41540"/>
    <w:rsid w:val="00A731F7"/>
    <w:rsid w:val="00A7502B"/>
    <w:rsid w:val="00B02F13"/>
    <w:rsid w:val="00B173D0"/>
    <w:rsid w:val="00B45269"/>
    <w:rsid w:val="00B55827"/>
    <w:rsid w:val="00B63006"/>
    <w:rsid w:val="00B6597D"/>
    <w:rsid w:val="00B7747E"/>
    <w:rsid w:val="00B92110"/>
    <w:rsid w:val="00BA0663"/>
    <w:rsid w:val="00BC1A20"/>
    <w:rsid w:val="00C01A37"/>
    <w:rsid w:val="00C624A3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A104E"/>
    <w:rsid w:val="00EC3071"/>
    <w:rsid w:val="00EF1A78"/>
    <w:rsid w:val="00F04F96"/>
    <w:rsid w:val="00F22F09"/>
    <w:rsid w:val="00F45175"/>
    <w:rsid w:val="00F76C42"/>
    <w:rsid w:val="00F91338"/>
    <w:rsid w:val="00F97ECA"/>
    <w:rsid w:val="00FB235F"/>
    <w:rsid w:val="00FC7701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3D3AC"/>
  <w15:docId w15:val="{F3395FAE-3C54-4207-9191-EDFA227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B2412"/>
  </w:style>
  <w:style w:type="paragraph" w:styleId="a5">
    <w:name w:val="footer"/>
    <w:basedOn w:val="a"/>
    <w:link w:val="a6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B2412"/>
  </w:style>
  <w:style w:type="paragraph" w:styleId="a7">
    <w:name w:val="Revision"/>
    <w:hidden/>
    <w:uiPriority w:val="99"/>
    <w:semiHidden/>
    <w:rsid w:val="00DB2412"/>
  </w:style>
  <w:style w:type="character" w:styleId="a8">
    <w:name w:val="Hyperlink"/>
    <w:basedOn w:val="a0"/>
    <w:uiPriority w:val="99"/>
    <w:unhideWhenUsed/>
    <w:rsid w:val="00985675"/>
    <w:rPr>
      <w:color w:val="F59E00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aa">
    <w:name w:val="Normal (Web)"/>
    <w:basedOn w:val="a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ab">
    <w:name w:val="Table Grid"/>
    <w:basedOn w:val="a1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ei3\Downloads\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C2EB77-E05E-4265-ADCF-614C552C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</Template>
  <TotalTime>74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Wei</dc:creator>
  <cp:lastModifiedBy>Lan Wei</cp:lastModifiedBy>
  <cp:revision>5</cp:revision>
  <cp:lastPrinted>2017-10-13T16:21:00Z</cp:lastPrinted>
  <dcterms:created xsi:type="dcterms:W3CDTF">2020-09-16T20:24:00Z</dcterms:created>
  <dcterms:modified xsi:type="dcterms:W3CDTF">2020-09-28T21:50:00Z</dcterms:modified>
</cp:coreProperties>
</file>